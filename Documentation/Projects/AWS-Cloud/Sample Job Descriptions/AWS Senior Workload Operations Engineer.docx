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3F054" w14:textId="2BEA0170" w:rsidR="00291482" w:rsidRPr="00993C04" w:rsidRDefault="00291482" w:rsidP="002070EB">
      <w:pPr>
        <w:spacing w:after="0"/>
        <w:jc w:val="center"/>
      </w:pPr>
    </w:p>
    <w:p w14:paraId="3627ADFE" w14:textId="77777777" w:rsidR="00291482" w:rsidRPr="00993C04" w:rsidRDefault="00291482" w:rsidP="002070EB">
      <w:pPr>
        <w:spacing w:after="0"/>
        <w:jc w:val="center"/>
      </w:pPr>
    </w:p>
    <w:p w14:paraId="2B4ABD32" w14:textId="77777777" w:rsidR="00291482" w:rsidRPr="00993C04" w:rsidRDefault="00291482" w:rsidP="002070EB">
      <w:pPr>
        <w:spacing w:after="0"/>
        <w:jc w:val="center"/>
      </w:pPr>
    </w:p>
    <w:p w14:paraId="6D48EB6C" w14:textId="77777777" w:rsidR="00291482" w:rsidRPr="00993C04" w:rsidRDefault="00291482" w:rsidP="002070EB">
      <w:pPr>
        <w:spacing w:after="0"/>
        <w:jc w:val="center"/>
      </w:pPr>
    </w:p>
    <w:p w14:paraId="217C7A48" w14:textId="77777777" w:rsidR="00291482" w:rsidRPr="00993C04" w:rsidRDefault="00291482" w:rsidP="002070EB">
      <w:pPr>
        <w:spacing w:after="0"/>
        <w:jc w:val="center"/>
      </w:pPr>
    </w:p>
    <w:p w14:paraId="3F6BF34C" w14:textId="77777777" w:rsidR="00291482" w:rsidRPr="00993C04" w:rsidRDefault="00291482" w:rsidP="002070EB">
      <w:pPr>
        <w:spacing w:after="0"/>
        <w:jc w:val="center"/>
      </w:pPr>
    </w:p>
    <w:p w14:paraId="2B618DF7" w14:textId="77777777" w:rsidR="00291482" w:rsidRPr="00993C04" w:rsidRDefault="00291482" w:rsidP="002070EB">
      <w:pPr>
        <w:jc w:val="center"/>
      </w:pPr>
    </w:p>
    <w:p w14:paraId="58901106" w14:textId="77777777" w:rsidR="00291482" w:rsidRPr="00993C04" w:rsidRDefault="00291482" w:rsidP="002070EB">
      <w:pPr>
        <w:jc w:val="center"/>
      </w:pPr>
    </w:p>
    <w:p w14:paraId="29E9FA48" w14:textId="77777777" w:rsidR="00291482" w:rsidRPr="00993C04" w:rsidRDefault="00291482" w:rsidP="002070EB">
      <w:pPr>
        <w:jc w:val="center"/>
      </w:pPr>
    </w:p>
    <w:p w14:paraId="1033739A" w14:textId="77777777" w:rsidR="000C7DAD" w:rsidRPr="00993C04" w:rsidRDefault="000C7DAD" w:rsidP="002070EB">
      <w:pPr>
        <w:jc w:val="center"/>
      </w:pPr>
    </w:p>
    <w:p w14:paraId="20E68D73" w14:textId="77777777" w:rsidR="00A65A1D" w:rsidRDefault="006508A6" w:rsidP="00B0206A">
      <w:pPr>
        <w:spacing w:after="0"/>
        <w:jc w:val="center"/>
        <w:rPr>
          <w:sz w:val="48"/>
          <w:szCs w:val="48"/>
        </w:rPr>
      </w:pPr>
      <w:r>
        <w:rPr>
          <w:sz w:val="48"/>
          <w:szCs w:val="48"/>
        </w:rPr>
        <w:t>Sample Job Description:</w:t>
      </w:r>
    </w:p>
    <w:p w14:paraId="47CD3896" w14:textId="7A992782" w:rsidR="006508A6" w:rsidRPr="00993C04" w:rsidRDefault="00203C8D" w:rsidP="00B0206A">
      <w:pPr>
        <w:spacing w:after="0"/>
        <w:jc w:val="center"/>
        <w:rPr>
          <w:sz w:val="48"/>
          <w:szCs w:val="48"/>
        </w:rPr>
      </w:pPr>
      <w:r>
        <w:rPr>
          <w:sz w:val="48"/>
          <w:szCs w:val="48"/>
        </w:rPr>
        <w:t xml:space="preserve">AWS Senior </w:t>
      </w:r>
      <w:r w:rsidR="00BC7415">
        <w:rPr>
          <w:sz w:val="48"/>
          <w:szCs w:val="48"/>
        </w:rPr>
        <w:t xml:space="preserve">Workload </w:t>
      </w:r>
      <w:r>
        <w:rPr>
          <w:sz w:val="48"/>
          <w:szCs w:val="48"/>
        </w:rPr>
        <w:t>Operations Engineer</w:t>
      </w:r>
    </w:p>
    <w:p w14:paraId="2700BB18" w14:textId="77777777" w:rsidR="00291482" w:rsidRPr="00993C04" w:rsidRDefault="00291482" w:rsidP="00B0206A">
      <w:pPr>
        <w:spacing w:after="0"/>
        <w:jc w:val="center"/>
        <w:rPr>
          <w:sz w:val="48"/>
          <w:szCs w:val="48"/>
        </w:rPr>
      </w:pPr>
      <w:r w:rsidRPr="00993C04">
        <w:br w:type="page"/>
      </w:r>
    </w:p>
    <w:p w14:paraId="62165112" w14:textId="6633C90D" w:rsidR="006508A6" w:rsidRDefault="00203C8D" w:rsidP="006508A6">
      <w:pPr>
        <w:rPr>
          <w:color w:val="FFA900"/>
          <w:sz w:val="36"/>
          <w:szCs w:val="36"/>
        </w:rPr>
      </w:pPr>
      <w:r>
        <w:rPr>
          <w:color w:val="FFA900"/>
          <w:sz w:val="36"/>
          <w:szCs w:val="36"/>
        </w:rPr>
        <w:lastRenderedPageBreak/>
        <w:t xml:space="preserve">AWS Senior </w:t>
      </w:r>
      <w:r w:rsidR="005247E2">
        <w:rPr>
          <w:color w:val="FFA900"/>
          <w:sz w:val="36"/>
          <w:szCs w:val="36"/>
        </w:rPr>
        <w:t xml:space="preserve">Workload </w:t>
      </w:r>
      <w:r>
        <w:rPr>
          <w:color w:val="FFA900"/>
          <w:sz w:val="36"/>
          <w:szCs w:val="36"/>
        </w:rPr>
        <w:t>Operations Engineer</w:t>
      </w:r>
    </w:p>
    <w:tbl>
      <w:tblPr>
        <w:tblStyle w:val="TableGrid"/>
        <w:tblW w:w="0" w:type="auto"/>
        <w:tblLook w:val="04A0" w:firstRow="1" w:lastRow="0" w:firstColumn="1" w:lastColumn="0" w:noHBand="0" w:noVBand="1"/>
      </w:tblPr>
      <w:tblGrid>
        <w:gridCol w:w="1980"/>
        <w:gridCol w:w="7030"/>
      </w:tblGrid>
      <w:tr w:rsidR="00D06401" w14:paraId="5FEEAEAA" w14:textId="77777777" w:rsidTr="00BC37DF">
        <w:tc>
          <w:tcPr>
            <w:tcW w:w="1980" w:type="dxa"/>
          </w:tcPr>
          <w:p w14:paraId="34BCA138" w14:textId="62AF894C" w:rsidR="00D06401" w:rsidRDefault="00D06401" w:rsidP="00D06401">
            <w:r>
              <w:t>Title:</w:t>
            </w:r>
          </w:p>
        </w:tc>
        <w:tc>
          <w:tcPr>
            <w:tcW w:w="7030" w:type="dxa"/>
          </w:tcPr>
          <w:p w14:paraId="4381A6F4" w14:textId="608D8D8D" w:rsidR="00D06401" w:rsidRDefault="00D06401" w:rsidP="00D06401">
            <w:r>
              <w:t xml:space="preserve">AWS Senior </w:t>
            </w:r>
            <w:r w:rsidR="00BC7415">
              <w:t xml:space="preserve">Workload </w:t>
            </w:r>
            <w:r>
              <w:t>Operations Engineer</w:t>
            </w:r>
          </w:p>
        </w:tc>
      </w:tr>
      <w:tr w:rsidR="00D06401" w14:paraId="63C22078" w14:textId="77777777" w:rsidTr="00BC37DF">
        <w:tc>
          <w:tcPr>
            <w:tcW w:w="1980" w:type="dxa"/>
          </w:tcPr>
          <w:p w14:paraId="6F0432C7" w14:textId="101EFC4C" w:rsidR="00D06401" w:rsidRDefault="00D06401" w:rsidP="00D06401">
            <w:r>
              <w:t>Career Level:</w:t>
            </w:r>
          </w:p>
        </w:tc>
        <w:tc>
          <w:tcPr>
            <w:tcW w:w="7030" w:type="dxa"/>
          </w:tcPr>
          <w:p w14:paraId="0F1CED23" w14:textId="08044522" w:rsidR="00D06401" w:rsidRDefault="00D06401" w:rsidP="00D06401">
            <w:r>
              <w:t>Experienced (Non-Manager)</w:t>
            </w:r>
          </w:p>
        </w:tc>
      </w:tr>
      <w:tr w:rsidR="00D06401" w14:paraId="21330D97" w14:textId="77777777" w:rsidTr="00BC37DF">
        <w:tc>
          <w:tcPr>
            <w:tcW w:w="1980" w:type="dxa"/>
          </w:tcPr>
          <w:p w14:paraId="15F886CD" w14:textId="0D8F0CB1" w:rsidR="00D06401" w:rsidRDefault="00D06401" w:rsidP="00D06401">
            <w:r>
              <w:t>Reporting To:</w:t>
            </w:r>
          </w:p>
        </w:tc>
        <w:tc>
          <w:tcPr>
            <w:tcW w:w="7030" w:type="dxa"/>
          </w:tcPr>
          <w:p w14:paraId="7A581BE5" w14:textId="26DCDF3A" w:rsidR="00D06401" w:rsidRDefault="00D06401" w:rsidP="00D06401">
            <w:r>
              <w:t>Manager of International Network Operations and Engineering</w:t>
            </w:r>
          </w:p>
        </w:tc>
      </w:tr>
      <w:tr w:rsidR="00D06401" w14:paraId="1743DB58" w14:textId="77777777" w:rsidTr="00BC37DF">
        <w:tc>
          <w:tcPr>
            <w:tcW w:w="1980" w:type="dxa"/>
          </w:tcPr>
          <w:p w14:paraId="04873A8A" w14:textId="214274FF" w:rsidR="00D06401" w:rsidRDefault="00D06401" w:rsidP="00D06401">
            <w:r>
              <w:t>Location:</w:t>
            </w:r>
          </w:p>
        </w:tc>
        <w:tc>
          <w:tcPr>
            <w:tcW w:w="7030" w:type="dxa"/>
          </w:tcPr>
          <w:p w14:paraId="52DD84FE" w14:textId="026C7E8E" w:rsidR="00D06401" w:rsidRDefault="00D06401" w:rsidP="00D06401">
            <w:r>
              <w:t>4 Pentonville Road, London, N1 9HF</w:t>
            </w:r>
          </w:p>
        </w:tc>
      </w:tr>
      <w:tr w:rsidR="00BC37DF" w14:paraId="2D907F53" w14:textId="77777777" w:rsidTr="00BC37DF">
        <w:tc>
          <w:tcPr>
            <w:tcW w:w="1980" w:type="dxa"/>
          </w:tcPr>
          <w:p w14:paraId="0FBE5188" w14:textId="1B7165F3" w:rsidR="00BC37DF" w:rsidRDefault="00BC37DF" w:rsidP="00D06401">
            <w:r>
              <w:t>Salary:</w:t>
            </w:r>
          </w:p>
        </w:tc>
        <w:tc>
          <w:tcPr>
            <w:tcW w:w="7030" w:type="dxa"/>
          </w:tcPr>
          <w:p w14:paraId="134A89AD" w14:textId="77777777" w:rsidR="00BC37DF" w:rsidRDefault="00BC37DF" w:rsidP="00D06401"/>
        </w:tc>
      </w:tr>
      <w:tr w:rsidR="00BC37DF" w14:paraId="0E7FD2F3" w14:textId="77777777" w:rsidTr="00BC37DF">
        <w:tc>
          <w:tcPr>
            <w:tcW w:w="1980" w:type="dxa"/>
          </w:tcPr>
          <w:p w14:paraId="03DF5981" w14:textId="58CC7E88" w:rsidR="00BC37DF" w:rsidRDefault="00BC37DF" w:rsidP="00D06401">
            <w:r>
              <w:t>Working Hours:</w:t>
            </w:r>
          </w:p>
        </w:tc>
        <w:tc>
          <w:tcPr>
            <w:tcW w:w="7030" w:type="dxa"/>
          </w:tcPr>
          <w:p w14:paraId="2A796762" w14:textId="77777777" w:rsidR="00BC37DF" w:rsidRDefault="00BC37DF" w:rsidP="00D06401"/>
        </w:tc>
      </w:tr>
    </w:tbl>
    <w:p w14:paraId="4178CF01" w14:textId="77777777" w:rsidR="00D06401" w:rsidRDefault="00D06401" w:rsidP="00D06401"/>
    <w:p w14:paraId="0D311914" w14:textId="77777777" w:rsidR="00203C8D" w:rsidRDefault="00203C8D" w:rsidP="00203C8D">
      <w:pPr>
        <w:pStyle w:val="Heading2"/>
      </w:pPr>
      <w:r>
        <w:t>Organisation Overview</w:t>
      </w:r>
    </w:p>
    <w:p w14:paraId="0EE71265" w14:textId="77777777" w:rsidR="00D06401" w:rsidRDefault="00D06401" w:rsidP="00D06401">
      <w:r>
        <w:t>You may know Ticketmaster best for selling tickets, but do you know what it takes to sell thousands of tickets per minute? Or how to handle massive surges when the latest pop star announces dates for a concert? And when the sale starts, how do you decide who of tens of thousands of concurrent users gets that one best seat in a millisecond?</w:t>
      </w:r>
    </w:p>
    <w:p w14:paraId="4FDEE0F7" w14:textId="0652EA94" w:rsidR="00D06401" w:rsidRDefault="00D06401" w:rsidP="00D06401">
      <w:r>
        <w:t>We’re not just trying to get tickets to our valued customers, we also need to keep them away from the onslaught of a multitude of robots hunting for the most valued events.</w:t>
      </w:r>
    </w:p>
    <w:p w14:paraId="34693FAB" w14:textId="77777777" w:rsidR="00D06401" w:rsidRDefault="00D06401" w:rsidP="00D06401">
      <w:r>
        <w:t xml:space="preserve">Ticketmaster at its technological heart is about a lot more than just tickets, it's about managing one of the busiest ecommerce businesses on earth. </w:t>
      </w:r>
    </w:p>
    <w:p w14:paraId="479C5B7D" w14:textId="77777777" w:rsidR="00D06401" w:rsidRDefault="00D06401" w:rsidP="00203C8D">
      <w:r>
        <w:t>Our massively scalable ticketing platforms are designed and developed in house, as is our site architecture. We’ve recently begun the process of transforming our business to the Amazon Web Services cloud (AWS).</w:t>
      </w:r>
    </w:p>
    <w:p w14:paraId="64F5AAE1" w14:textId="1B9AC448" w:rsidR="00D06401" w:rsidRPr="00D06401" w:rsidRDefault="00D06401" w:rsidP="00D06401">
      <w:pPr>
        <w:rPr>
          <w:lang w:val="en-US"/>
        </w:rPr>
      </w:pPr>
      <w:r w:rsidRPr="00D06401">
        <w:rPr>
          <w:lang w:val="en-US"/>
        </w:rPr>
        <w:t>Our core business is inseparable from technology; you will be able to make a difference.</w:t>
      </w:r>
      <w:r>
        <w:rPr>
          <w:lang w:val="en-US"/>
        </w:rPr>
        <w:t xml:space="preserve"> </w:t>
      </w:r>
      <w:r w:rsidRPr="00D06401">
        <w:rPr>
          <w:lang w:val="en-US"/>
        </w:rPr>
        <w:t>From the outside we are tickets, from the inside we are pure technology.</w:t>
      </w:r>
    </w:p>
    <w:p w14:paraId="319E08A4" w14:textId="1B68CCC2" w:rsidR="00D06401" w:rsidRPr="00D06401" w:rsidRDefault="00D06401" w:rsidP="00203C8D">
      <w:pPr>
        <w:rPr>
          <w:lang w:val="en-US"/>
        </w:rPr>
      </w:pPr>
      <w:r w:rsidRPr="00D06401">
        <w:rPr>
          <w:lang w:val="en-US"/>
        </w:rPr>
        <w:t>Sounds interesting?</w:t>
      </w:r>
    </w:p>
    <w:p w14:paraId="6880631C" w14:textId="77777777" w:rsidR="00D06401" w:rsidRPr="00203C8D" w:rsidRDefault="00D06401" w:rsidP="00203C8D"/>
    <w:p w14:paraId="65016843" w14:textId="77777777" w:rsidR="00203C8D" w:rsidRDefault="00203C8D" w:rsidP="00203C8D">
      <w:pPr>
        <w:pStyle w:val="Heading2"/>
      </w:pPr>
      <w:r>
        <w:t>Job Description</w:t>
      </w:r>
    </w:p>
    <w:p w14:paraId="4F8243DC" w14:textId="422A02CD" w:rsidR="00D06401" w:rsidRDefault="00D06401" w:rsidP="00D06401">
      <w:r>
        <w:t xml:space="preserve">The AWS Senior </w:t>
      </w:r>
      <w:r w:rsidR="005247E2">
        <w:t xml:space="preserve">Workload </w:t>
      </w:r>
      <w:r>
        <w:t>Operations Engineer will join Ticketmaster’s International Global Infrastructure Services team who manages and oversees all aspects of our existing infrastructure as well as our current and future use of AWS and will have the opportunity to have direct influence on not just day-to-day operations, but future roadmaps.</w:t>
      </w:r>
    </w:p>
    <w:p w14:paraId="4C5062D7" w14:textId="0149323C" w:rsidR="00203C8D" w:rsidRDefault="00203C8D" w:rsidP="00203C8D">
      <w:r>
        <w:t>Using your deep technical expertise and working with our highly skilled architects, engineers, database administrators and operations staff, you will assist the [</w:t>
      </w:r>
      <w:r w:rsidRPr="00203C8D">
        <w:rPr>
          <w:i/>
        </w:rPr>
        <w:t>Team Name</w:t>
      </w:r>
      <w:r>
        <w:t>] team in delivering a world-class implementation of our application workloads on AWS.</w:t>
      </w:r>
    </w:p>
    <w:p w14:paraId="0AAA4A51" w14:textId="53721E1F" w:rsidR="00203C8D" w:rsidRDefault="00203C8D" w:rsidP="00203C8D">
      <w:r>
        <w:t xml:space="preserve">After our transformation to AWS is complete, you will support the ongoing operations of our application workloads within AWS as well as supporting the </w:t>
      </w:r>
      <w:r>
        <w:lastRenderedPageBreak/>
        <w:t>continued innovation and enhancements to the application workloads that have come to differentiate us from our competitors to the benefit of our customers.</w:t>
      </w:r>
    </w:p>
    <w:p w14:paraId="71830542" w14:textId="5BFA64E0" w:rsidR="00203C8D" w:rsidRDefault="00203C8D" w:rsidP="00203C8D">
      <w:r>
        <w:t>With the support of your colleagues, you will work to provide a managed cloud experience to our internal stakeholders, going above-and-beyond to exceed their expectations and to ensure the unique experience that we give to our customers.</w:t>
      </w:r>
    </w:p>
    <w:p w14:paraId="6E1CF3D6" w14:textId="2FFCC882" w:rsidR="00203C8D" w:rsidRDefault="00203C8D" w:rsidP="00203C8D">
      <w:r>
        <w:t>You will be responsible for supporting the provisioning and delivery of cloud environments (computer, networking and storage), performing upgrades and addressing issues reporting via our trouble ticket system.</w:t>
      </w:r>
    </w:p>
    <w:p w14:paraId="67C338CC" w14:textId="77777777" w:rsidR="00203C8D" w:rsidRDefault="00203C8D" w:rsidP="00203C8D">
      <w:r>
        <w:t>AWS Operations Engineers build, administer, maintain and troubleshoot complex workload environments which we have deployed on AWS.</w:t>
      </w:r>
    </w:p>
    <w:p w14:paraId="4766E537" w14:textId="77777777" w:rsidR="00203C8D" w:rsidRDefault="00203C8D" w:rsidP="00203C8D"/>
    <w:p w14:paraId="51745987" w14:textId="77777777" w:rsidR="00203C8D" w:rsidRPr="00203C8D" w:rsidRDefault="00203C8D" w:rsidP="00203C8D">
      <w:pPr>
        <w:pStyle w:val="Heading2"/>
      </w:pPr>
      <w:r>
        <w:t>Responsibilities</w:t>
      </w:r>
    </w:p>
    <w:p w14:paraId="779B751E" w14:textId="43969480" w:rsidR="00203C8D" w:rsidRDefault="00D06401" w:rsidP="00203C8D">
      <w:r>
        <w:t>Key responsibilities include:</w:t>
      </w:r>
    </w:p>
    <w:p w14:paraId="33BA4F6C" w14:textId="4614CBAF" w:rsidR="00D06401" w:rsidRDefault="00D06401" w:rsidP="00D06401">
      <w:pPr>
        <w:pStyle w:val="ListParagraph"/>
        <w:numPr>
          <w:ilvl w:val="0"/>
          <w:numId w:val="13"/>
        </w:numPr>
      </w:pPr>
      <w:r>
        <w:t xml:space="preserve">Maintaining and reporting on our AWS </w:t>
      </w:r>
      <w:proofErr w:type="spellStart"/>
      <w:r>
        <w:t>DirectConnect</w:t>
      </w:r>
      <w:proofErr w:type="spellEnd"/>
      <w:r>
        <w:t xml:space="preserve"> connections.</w:t>
      </w:r>
    </w:p>
    <w:p w14:paraId="009743E8" w14:textId="1C473325" w:rsidR="00D06401" w:rsidRDefault="00D06401" w:rsidP="00D06401">
      <w:pPr>
        <w:pStyle w:val="ListParagraph"/>
        <w:numPr>
          <w:ilvl w:val="0"/>
          <w:numId w:val="13"/>
        </w:numPr>
      </w:pPr>
      <w:r>
        <w:t xml:space="preserve">Ensuring our backup VPN services are ready for use in the event of a failure in our AWS </w:t>
      </w:r>
      <w:proofErr w:type="spellStart"/>
      <w:r>
        <w:t>DirectConnect</w:t>
      </w:r>
      <w:proofErr w:type="spellEnd"/>
      <w:r>
        <w:t xml:space="preserve"> connections.</w:t>
      </w:r>
    </w:p>
    <w:p w14:paraId="26D6DF74" w14:textId="7813F438" w:rsidR="00D06401" w:rsidRDefault="00D06401" w:rsidP="00D06401">
      <w:pPr>
        <w:pStyle w:val="ListParagraph"/>
        <w:numPr>
          <w:ilvl w:val="0"/>
          <w:numId w:val="13"/>
        </w:numPr>
      </w:pPr>
      <w:r>
        <w:t>Maintaining and reporting on our use of AWS Virtual Private Cloud (VPC).</w:t>
      </w:r>
    </w:p>
    <w:p w14:paraId="7281C949" w14:textId="2E73AA43" w:rsidR="00D06401" w:rsidRDefault="00D06401" w:rsidP="00D06401">
      <w:pPr>
        <w:pStyle w:val="ListParagraph"/>
        <w:numPr>
          <w:ilvl w:val="0"/>
          <w:numId w:val="13"/>
        </w:numPr>
      </w:pPr>
      <w:r>
        <w:t>Support our global application workloads working with engineers in local, US and AU time zones.</w:t>
      </w:r>
    </w:p>
    <w:p w14:paraId="3A99931D" w14:textId="4873E9FD" w:rsidR="00D06401" w:rsidRDefault="00D06401" w:rsidP="00D06401">
      <w:pPr>
        <w:pStyle w:val="ListParagraph"/>
        <w:numPr>
          <w:ilvl w:val="0"/>
          <w:numId w:val="13"/>
        </w:numPr>
      </w:pPr>
      <w:r>
        <w:t>Remain current on AWS best practices as well as maintaining certification to one or more of the AWS certification tracks.</w:t>
      </w:r>
    </w:p>
    <w:p w14:paraId="1BF5FC46" w14:textId="3C28F7B2" w:rsidR="00D06401" w:rsidRDefault="00D06401" w:rsidP="00D06401">
      <w:pPr>
        <w:pStyle w:val="ListParagraph"/>
        <w:numPr>
          <w:ilvl w:val="0"/>
          <w:numId w:val="13"/>
        </w:numPr>
      </w:pPr>
      <w:r>
        <w:t>Provide the highest level of support to all customers and stakeholders.</w:t>
      </w:r>
    </w:p>
    <w:p w14:paraId="5342BC4E" w14:textId="576AED93" w:rsidR="00D06401" w:rsidRDefault="00D06401" w:rsidP="00D06401">
      <w:pPr>
        <w:pStyle w:val="ListParagraph"/>
        <w:numPr>
          <w:ilvl w:val="0"/>
          <w:numId w:val="13"/>
        </w:numPr>
      </w:pPr>
      <w:r>
        <w:t>Perform 24/7 on-call responsibilities within a global rotation.</w:t>
      </w:r>
    </w:p>
    <w:p w14:paraId="038541AA" w14:textId="736DD400" w:rsidR="00D06401" w:rsidRDefault="00D06401" w:rsidP="00D06401">
      <w:pPr>
        <w:pStyle w:val="ListParagraph"/>
        <w:numPr>
          <w:ilvl w:val="0"/>
          <w:numId w:val="13"/>
        </w:numPr>
      </w:pPr>
      <w:r>
        <w:t>Work with an effective team of professionals to meet team goals.</w:t>
      </w:r>
    </w:p>
    <w:p w14:paraId="47110807" w14:textId="5CAE2CC9" w:rsidR="00D06401" w:rsidRDefault="00D06401" w:rsidP="00D06401">
      <w:pPr>
        <w:pStyle w:val="ListParagraph"/>
        <w:numPr>
          <w:ilvl w:val="0"/>
          <w:numId w:val="13"/>
        </w:numPr>
      </w:pPr>
      <w:r>
        <w:t>Ability to complete projects/tasks with minimal supervision.</w:t>
      </w:r>
    </w:p>
    <w:p w14:paraId="1C2BF04B" w14:textId="49A63036" w:rsidR="00D06401" w:rsidRDefault="00D06401" w:rsidP="00D06401">
      <w:pPr>
        <w:pStyle w:val="ListParagraph"/>
        <w:numPr>
          <w:ilvl w:val="0"/>
          <w:numId w:val="13"/>
        </w:numPr>
      </w:pPr>
      <w:r>
        <w:t>Establish and document procedures/SLA/OLA and drive development and implementation of a best practice approach to all tasks.</w:t>
      </w:r>
    </w:p>
    <w:p w14:paraId="506EE724" w14:textId="77777777" w:rsidR="00D06401" w:rsidRDefault="00D06401" w:rsidP="00D06401"/>
    <w:p w14:paraId="4D021D2B" w14:textId="791AB01A" w:rsidR="00D06401" w:rsidRDefault="00D06401" w:rsidP="00D06401">
      <w:pPr>
        <w:pStyle w:val="Heading2"/>
      </w:pPr>
      <w:r>
        <w:t>Change Management</w:t>
      </w:r>
    </w:p>
    <w:p w14:paraId="0FE2D640" w14:textId="2F7DEB8C" w:rsidR="00D06401" w:rsidRDefault="00D06401" w:rsidP="00D06401">
      <w:pPr>
        <w:pStyle w:val="ListParagraph"/>
        <w:numPr>
          <w:ilvl w:val="0"/>
          <w:numId w:val="14"/>
        </w:numPr>
      </w:pPr>
      <w:r>
        <w:t>Focus on the needs of the customer in all change scenarios.</w:t>
      </w:r>
    </w:p>
    <w:p w14:paraId="01C67C58" w14:textId="3A677EF2" w:rsidR="00D06401" w:rsidRDefault="00D06401" w:rsidP="00D06401">
      <w:pPr>
        <w:pStyle w:val="ListParagraph"/>
        <w:numPr>
          <w:ilvl w:val="0"/>
          <w:numId w:val="14"/>
        </w:numPr>
      </w:pPr>
      <w:r>
        <w:t>Determine requirements, then write, review and execute changes safely.</w:t>
      </w:r>
    </w:p>
    <w:p w14:paraId="0CC22757" w14:textId="38A50B75" w:rsidR="00D06401" w:rsidRDefault="00D06401" w:rsidP="00D06401">
      <w:pPr>
        <w:pStyle w:val="ListParagraph"/>
        <w:numPr>
          <w:ilvl w:val="0"/>
          <w:numId w:val="14"/>
        </w:numPr>
      </w:pPr>
      <w:r>
        <w:t>Drive best practice standards across our AWS accounts and ensure that we remain fully compliance to those standards and any associated policies.</w:t>
      </w:r>
    </w:p>
    <w:p w14:paraId="0F6BE10B" w14:textId="7FE2B8F2" w:rsidR="00D06401" w:rsidRDefault="00D06401" w:rsidP="00D06401">
      <w:pPr>
        <w:pStyle w:val="ListParagraph"/>
        <w:numPr>
          <w:ilvl w:val="0"/>
          <w:numId w:val="14"/>
        </w:numPr>
      </w:pPr>
      <w:r>
        <w:t>Work with stakeholder teams to scope change work and deliver to agreed deadlines.</w:t>
      </w:r>
    </w:p>
    <w:p w14:paraId="2EB564A4" w14:textId="77777777" w:rsidR="00D06401" w:rsidRDefault="00D06401" w:rsidP="00D06401"/>
    <w:p w14:paraId="5930C17B" w14:textId="1F7111AA" w:rsidR="00D06401" w:rsidRDefault="00D06401" w:rsidP="00D06401">
      <w:pPr>
        <w:pStyle w:val="Heading2"/>
      </w:pPr>
      <w:r>
        <w:t>Automation</w:t>
      </w:r>
    </w:p>
    <w:p w14:paraId="3E7B68D2" w14:textId="48644B7F" w:rsidR="00D06401" w:rsidRDefault="00D06401" w:rsidP="00D06401">
      <w:pPr>
        <w:pStyle w:val="ListParagraph"/>
        <w:numPr>
          <w:ilvl w:val="0"/>
          <w:numId w:val="15"/>
        </w:numPr>
      </w:pPr>
      <w:r>
        <w:t>Seek out automation opportunities using AWS CloudFormation, AWS Lambda and other technologies available to us in the AWS cloud for existing troubleshooting and administration tasks.</w:t>
      </w:r>
    </w:p>
    <w:p w14:paraId="57969F26" w14:textId="0458F5B1" w:rsidR="00D06401" w:rsidRDefault="00D06401" w:rsidP="00D06401">
      <w:pPr>
        <w:pStyle w:val="ListParagraph"/>
        <w:numPr>
          <w:ilvl w:val="0"/>
          <w:numId w:val="15"/>
        </w:numPr>
      </w:pPr>
      <w:r>
        <w:lastRenderedPageBreak/>
        <w:t>Work with System Developers to scope tools that meet the Network Operations team’s needs.</w:t>
      </w:r>
    </w:p>
    <w:p w14:paraId="1E9990E9" w14:textId="77777777" w:rsidR="00D06401" w:rsidRDefault="00D06401" w:rsidP="00D06401"/>
    <w:p w14:paraId="534648DF" w14:textId="4A668055" w:rsidR="00D06401" w:rsidRDefault="00D06401" w:rsidP="00D06401">
      <w:pPr>
        <w:pStyle w:val="Heading2"/>
      </w:pPr>
      <w:r>
        <w:t>Skills/Experience</w:t>
      </w:r>
    </w:p>
    <w:p w14:paraId="3D4C5BDF" w14:textId="3BBB6073" w:rsidR="00D06401" w:rsidRDefault="00D06401" w:rsidP="00D06401">
      <w:pPr>
        <w:pStyle w:val="Heading3"/>
      </w:pPr>
      <w:r>
        <w:t>Required</w:t>
      </w:r>
    </w:p>
    <w:p w14:paraId="6F02E519" w14:textId="72DD04C2" w:rsidR="00D06401" w:rsidRDefault="00D06401" w:rsidP="00D06401">
      <w:pPr>
        <w:pStyle w:val="ListParagraph"/>
        <w:numPr>
          <w:ilvl w:val="0"/>
          <w:numId w:val="17"/>
        </w:numPr>
      </w:pPr>
      <w:r>
        <w:t xml:space="preserve">Excellent working knowledge of the AWS cloud including; RDS, DynamoDB, </w:t>
      </w:r>
      <w:proofErr w:type="spellStart"/>
      <w:r>
        <w:t>ElastiCache</w:t>
      </w:r>
      <w:proofErr w:type="spellEnd"/>
      <w:r>
        <w:t>, S3, EBS, ELB, ASG, CloudFront and VPC.</w:t>
      </w:r>
    </w:p>
    <w:p w14:paraId="5D1BE39F" w14:textId="77777777" w:rsidR="00D06401" w:rsidRDefault="00D06401" w:rsidP="00D06401">
      <w:pPr>
        <w:pStyle w:val="ListParagraph"/>
        <w:numPr>
          <w:ilvl w:val="0"/>
          <w:numId w:val="17"/>
        </w:numPr>
      </w:pPr>
      <w:r>
        <w:t>Excellent working knowledge of Microsoft Windows and Linux operating systems</w:t>
      </w:r>
    </w:p>
    <w:p w14:paraId="11F82833" w14:textId="06CCEB97" w:rsidR="00D06401" w:rsidRDefault="00D06401" w:rsidP="00D06401">
      <w:pPr>
        <w:pStyle w:val="ListParagraph"/>
        <w:numPr>
          <w:ilvl w:val="0"/>
          <w:numId w:val="17"/>
        </w:numPr>
      </w:pPr>
      <w:r>
        <w:t>In-depth knowledge of each layer of the OSI model, including packet structure, central networking concepts: VLAN’s, layer 2/3 routing, access lists and load balancing.</w:t>
      </w:r>
    </w:p>
    <w:p w14:paraId="782AF368" w14:textId="2B2C5128" w:rsidR="00D06401" w:rsidRDefault="00D06401" w:rsidP="00D06401">
      <w:pPr>
        <w:pStyle w:val="ListParagraph"/>
        <w:numPr>
          <w:ilvl w:val="0"/>
          <w:numId w:val="17"/>
        </w:numPr>
      </w:pPr>
      <w:r>
        <w:t>Good working knowledge of Monitoring tools such as AWS CloudWatch.</w:t>
      </w:r>
    </w:p>
    <w:p w14:paraId="22C8D68B" w14:textId="45CACB28" w:rsidR="00D06401" w:rsidRDefault="00D06401" w:rsidP="00D06401">
      <w:pPr>
        <w:pStyle w:val="ListParagraph"/>
        <w:numPr>
          <w:ilvl w:val="0"/>
          <w:numId w:val="17"/>
        </w:numPr>
      </w:pPr>
      <w:r>
        <w:t>Experience with Infrastructure Automation, Configuration Management and Orchestration toolsets such as Chef or Puppet</w:t>
      </w:r>
    </w:p>
    <w:p w14:paraId="0DDB4C6B" w14:textId="77777777" w:rsidR="00D06401" w:rsidRDefault="00D06401" w:rsidP="00D06401">
      <w:pPr>
        <w:pStyle w:val="ListParagraph"/>
        <w:numPr>
          <w:ilvl w:val="0"/>
          <w:numId w:val="17"/>
        </w:numPr>
      </w:pPr>
      <w:r>
        <w:t>Design of native Cloud applications, Cloud application design patterns and practices</w:t>
      </w:r>
    </w:p>
    <w:p w14:paraId="310F6802" w14:textId="77777777" w:rsidR="00D06401" w:rsidRDefault="00D06401" w:rsidP="00D06401">
      <w:pPr>
        <w:pStyle w:val="ListParagraph"/>
        <w:numPr>
          <w:ilvl w:val="0"/>
          <w:numId w:val="17"/>
        </w:numPr>
      </w:pPr>
      <w:r>
        <w:t>Working knowledge of one or more programing languages (.Net, C++, Java, Ruby on Rails, Perl, PHP, Python)</w:t>
      </w:r>
    </w:p>
    <w:p w14:paraId="3715E4FA" w14:textId="77777777" w:rsidR="00D06401" w:rsidRDefault="00D06401" w:rsidP="00D06401">
      <w:pPr>
        <w:pStyle w:val="ListParagraph"/>
        <w:numPr>
          <w:ilvl w:val="0"/>
          <w:numId w:val="17"/>
        </w:numPr>
      </w:pPr>
      <w:r>
        <w:t>Web development (SDKs and IDE tool kits)</w:t>
      </w:r>
    </w:p>
    <w:p w14:paraId="5DFE12E6" w14:textId="77777777" w:rsidR="00D06401" w:rsidRDefault="00D06401" w:rsidP="00D06401">
      <w:pPr>
        <w:pStyle w:val="ListParagraph"/>
        <w:numPr>
          <w:ilvl w:val="0"/>
          <w:numId w:val="17"/>
        </w:numPr>
      </w:pPr>
      <w:r>
        <w:t>Service Oriented Architectures (SOA)</w:t>
      </w:r>
    </w:p>
    <w:p w14:paraId="356D434B" w14:textId="0F440A6D" w:rsidR="00D06401" w:rsidRDefault="00D06401" w:rsidP="00D06401">
      <w:pPr>
        <w:pStyle w:val="ListParagraph"/>
        <w:numPr>
          <w:ilvl w:val="0"/>
          <w:numId w:val="17"/>
        </w:numPr>
      </w:pPr>
      <w:r>
        <w:t>Application Lifecycle Management (ALM)</w:t>
      </w:r>
    </w:p>
    <w:p w14:paraId="4050B5B7" w14:textId="77777777" w:rsidR="00D06401" w:rsidRPr="00D06401" w:rsidRDefault="00D06401" w:rsidP="00D06401"/>
    <w:p w14:paraId="4FAF720B" w14:textId="3C48D938" w:rsidR="00D06401" w:rsidRPr="00D06401" w:rsidRDefault="00D06401" w:rsidP="00D06401">
      <w:pPr>
        <w:pStyle w:val="Heading3"/>
      </w:pPr>
      <w:r>
        <w:t>Desirable</w:t>
      </w:r>
    </w:p>
    <w:p w14:paraId="5956173E" w14:textId="1FBFB889" w:rsidR="00D06401" w:rsidRDefault="00D06401" w:rsidP="00D06401">
      <w:pPr>
        <w:pStyle w:val="ListParagraph"/>
        <w:numPr>
          <w:ilvl w:val="0"/>
          <w:numId w:val="16"/>
        </w:numPr>
      </w:pPr>
      <w:r>
        <w:t>Be certified on AWS (where you are not already certified, you will receive AWS accredited training and be expected to reach certified by an agreed date):</w:t>
      </w:r>
    </w:p>
    <w:p w14:paraId="13F694E3" w14:textId="77777777" w:rsidR="00D06401" w:rsidRDefault="00D06401" w:rsidP="00D06401">
      <w:pPr>
        <w:pStyle w:val="ListParagraph"/>
        <w:numPr>
          <w:ilvl w:val="1"/>
          <w:numId w:val="16"/>
        </w:numPr>
      </w:pPr>
      <w:r>
        <w:t>Certified Solutions Architect – Associate.</w:t>
      </w:r>
    </w:p>
    <w:p w14:paraId="75BA7186" w14:textId="77777777" w:rsidR="00D06401" w:rsidRDefault="00D06401" w:rsidP="00D06401">
      <w:pPr>
        <w:pStyle w:val="ListParagraph"/>
        <w:numPr>
          <w:ilvl w:val="1"/>
          <w:numId w:val="16"/>
        </w:numPr>
      </w:pPr>
      <w:r>
        <w:t>Certified Solutions Architect – Professional (preferred).</w:t>
      </w:r>
    </w:p>
    <w:p w14:paraId="0CA21034" w14:textId="77777777" w:rsidR="00D06401" w:rsidRDefault="00D06401" w:rsidP="00D06401">
      <w:pPr>
        <w:pStyle w:val="ListParagraph"/>
        <w:numPr>
          <w:ilvl w:val="1"/>
          <w:numId w:val="16"/>
        </w:numPr>
      </w:pPr>
      <w:r>
        <w:t>Certified Developer – Associate.</w:t>
      </w:r>
    </w:p>
    <w:p w14:paraId="40544B5F" w14:textId="77777777" w:rsidR="00D06401" w:rsidRDefault="00D06401" w:rsidP="00D06401">
      <w:pPr>
        <w:pStyle w:val="ListParagraph"/>
        <w:numPr>
          <w:ilvl w:val="1"/>
          <w:numId w:val="16"/>
        </w:numPr>
      </w:pPr>
      <w:r>
        <w:t>Certified DevOps Engineer –Professional.</w:t>
      </w:r>
    </w:p>
    <w:p w14:paraId="21E47856" w14:textId="7CDC42FD" w:rsidR="00D06401" w:rsidRDefault="00D06401" w:rsidP="00D06401">
      <w:pPr>
        <w:pStyle w:val="ListParagraph"/>
        <w:numPr>
          <w:ilvl w:val="1"/>
          <w:numId w:val="16"/>
        </w:numPr>
      </w:pPr>
      <w:r>
        <w:t>Certified SysOps Administrator – Associate.</w:t>
      </w:r>
    </w:p>
    <w:p w14:paraId="49420AD9" w14:textId="5289E999" w:rsidR="00D06401" w:rsidRDefault="00D06401" w:rsidP="00D06401">
      <w:pPr>
        <w:pStyle w:val="ListParagraph"/>
        <w:numPr>
          <w:ilvl w:val="0"/>
          <w:numId w:val="16"/>
        </w:numPr>
      </w:pPr>
      <w:r>
        <w:t>5+ year’s experience within a Cisco based network environment</w:t>
      </w:r>
    </w:p>
    <w:p w14:paraId="05A6F6DC" w14:textId="0FD36395" w:rsidR="00D06401" w:rsidRDefault="00D06401" w:rsidP="00D06401">
      <w:pPr>
        <w:pStyle w:val="ListParagraph"/>
        <w:numPr>
          <w:ilvl w:val="0"/>
          <w:numId w:val="16"/>
        </w:numPr>
      </w:pPr>
      <w:r>
        <w:t>Hands on experience with BGP, EIGRP, STP and L4-7 SLB</w:t>
      </w:r>
    </w:p>
    <w:p w14:paraId="7FBEE03E" w14:textId="05FF9A94" w:rsidR="00D06401" w:rsidRDefault="00D06401" w:rsidP="00D06401">
      <w:pPr>
        <w:pStyle w:val="ListParagraph"/>
        <w:numPr>
          <w:ilvl w:val="0"/>
          <w:numId w:val="16"/>
        </w:numPr>
      </w:pPr>
      <w:r>
        <w:t xml:space="preserve">In depth knowledge and experience in security (mainly Cisco ASA’s) and HA networking. </w:t>
      </w:r>
    </w:p>
    <w:p w14:paraId="58AD948C" w14:textId="39D9C1C9" w:rsidR="00D06401" w:rsidRDefault="00D06401" w:rsidP="00D06401">
      <w:pPr>
        <w:pStyle w:val="ListParagraph"/>
        <w:numPr>
          <w:ilvl w:val="0"/>
          <w:numId w:val="16"/>
        </w:numPr>
      </w:pPr>
      <w:r>
        <w:t>Extensive experience with stateful firewalls (Cisco ASA/PIX, Palo Alto, Checkpoint) and packet inspection techniques.</w:t>
      </w:r>
    </w:p>
    <w:p w14:paraId="1628999A" w14:textId="0029E068" w:rsidR="00D06401" w:rsidRDefault="00D06401" w:rsidP="00D06401">
      <w:pPr>
        <w:pStyle w:val="ListParagraph"/>
        <w:numPr>
          <w:ilvl w:val="0"/>
          <w:numId w:val="16"/>
        </w:numPr>
      </w:pPr>
      <w:r>
        <w:t>Experience with VPN/tunnelling technologies such as DMVPN, VTI, IPsec and SSL client VPN’s</w:t>
      </w:r>
    </w:p>
    <w:p w14:paraId="2E995B26" w14:textId="05FBCE08" w:rsidR="00D06401" w:rsidRDefault="00D06401" w:rsidP="00D06401">
      <w:pPr>
        <w:pStyle w:val="ListParagraph"/>
        <w:numPr>
          <w:ilvl w:val="0"/>
          <w:numId w:val="16"/>
        </w:numPr>
      </w:pPr>
      <w:r>
        <w:t>Proven experience in deploying, managing and supporting network services in a large and complex environment</w:t>
      </w:r>
    </w:p>
    <w:p w14:paraId="4C4A8F1B" w14:textId="281BCC91" w:rsidR="00D06401" w:rsidRDefault="00D06401" w:rsidP="00D06401">
      <w:pPr>
        <w:pStyle w:val="ListParagraph"/>
        <w:numPr>
          <w:ilvl w:val="0"/>
          <w:numId w:val="16"/>
        </w:numPr>
      </w:pPr>
      <w:r>
        <w:t>Demonstrated problem analysis and resolution skills.</w:t>
      </w:r>
    </w:p>
    <w:p w14:paraId="5A9F5973" w14:textId="7C2F22AA" w:rsidR="00D06401" w:rsidRDefault="00D06401" w:rsidP="00457006">
      <w:pPr>
        <w:pStyle w:val="ListParagraph"/>
        <w:numPr>
          <w:ilvl w:val="0"/>
          <w:numId w:val="16"/>
        </w:numPr>
      </w:pPr>
      <w:r>
        <w:lastRenderedPageBreak/>
        <w:t>Experience with Packet Analysis using industry standard tools such as Wire Shark</w:t>
      </w:r>
    </w:p>
    <w:p w14:paraId="191735B7" w14:textId="77777777" w:rsidR="00D06401" w:rsidRDefault="00D06401" w:rsidP="00D06401"/>
    <w:p w14:paraId="66F52916" w14:textId="66362E32" w:rsidR="00D06401" w:rsidRPr="00D06401" w:rsidRDefault="00D06401" w:rsidP="00D06401">
      <w:pPr>
        <w:pStyle w:val="Heading2"/>
      </w:pPr>
      <w:r>
        <w:t>Competencies</w:t>
      </w:r>
    </w:p>
    <w:p w14:paraId="6F146981" w14:textId="29A06DFA" w:rsidR="00D06401" w:rsidRDefault="00D06401" w:rsidP="00D06401">
      <w:pPr>
        <w:pStyle w:val="ListParagraph"/>
        <w:numPr>
          <w:ilvl w:val="0"/>
          <w:numId w:val="18"/>
        </w:numPr>
      </w:pPr>
      <w:r>
        <w:t>Strong communication skills at all levels</w:t>
      </w:r>
    </w:p>
    <w:p w14:paraId="7D206562" w14:textId="0AA7DE33" w:rsidR="00D06401" w:rsidRDefault="00D06401" w:rsidP="00D06401">
      <w:pPr>
        <w:pStyle w:val="ListParagraph"/>
        <w:numPr>
          <w:ilvl w:val="0"/>
          <w:numId w:val="18"/>
        </w:numPr>
      </w:pPr>
      <w:r>
        <w:t>Works well under pressure</w:t>
      </w:r>
    </w:p>
    <w:p w14:paraId="5EDE539D" w14:textId="6503FDDA" w:rsidR="00D06401" w:rsidRDefault="00D06401" w:rsidP="00D06401">
      <w:pPr>
        <w:pStyle w:val="ListParagraph"/>
        <w:numPr>
          <w:ilvl w:val="0"/>
          <w:numId w:val="18"/>
        </w:numPr>
      </w:pPr>
      <w:r>
        <w:t>Strong, creative problem solving and analytical in nature</w:t>
      </w:r>
    </w:p>
    <w:p w14:paraId="123AA759" w14:textId="652E7E4B" w:rsidR="00D06401" w:rsidRDefault="00D06401" w:rsidP="00D06401">
      <w:pPr>
        <w:pStyle w:val="ListParagraph"/>
        <w:numPr>
          <w:ilvl w:val="0"/>
          <w:numId w:val="18"/>
        </w:numPr>
      </w:pPr>
      <w:r>
        <w:t xml:space="preserve">Results oriented </w:t>
      </w:r>
    </w:p>
    <w:p w14:paraId="6F32B7BA" w14:textId="43AFE4E1" w:rsidR="00D06401" w:rsidRDefault="00D06401" w:rsidP="00D06401">
      <w:pPr>
        <w:pStyle w:val="ListParagraph"/>
        <w:numPr>
          <w:ilvl w:val="0"/>
          <w:numId w:val="18"/>
        </w:numPr>
      </w:pPr>
      <w:r>
        <w:t>Ability to work independently and as part of a team</w:t>
      </w:r>
    </w:p>
    <w:p w14:paraId="07BF55D5" w14:textId="4DEC5937" w:rsidR="00D06401" w:rsidRDefault="00D06401" w:rsidP="00D06401">
      <w:pPr>
        <w:pStyle w:val="ListParagraph"/>
        <w:numPr>
          <w:ilvl w:val="0"/>
          <w:numId w:val="18"/>
        </w:numPr>
      </w:pPr>
      <w:r>
        <w:t>Self motivated, energetic and tenacious</w:t>
      </w:r>
    </w:p>
    <w:p w14:paraId="524C7836" w14:textId="7F2765C6" w:rsidR="00D06401" w:rsidRDefault="00D06401" w:rsidP="00D06401">
      <w:pPr>
        <w:pStyle w:val="ListParagraph"/>
        <w:numPr>
          <w:ilvl w:val="0"/>
          <w:numId w:val="18"/>
        </w:numPr>
      </w:pPr>
      <w:r>
        <w:t>Flexible; responsive to changing situations</w:t>
      </w:r>
    </w:p>
    <w:p w14:paraId="6525E04C" w14:textId="06B75472" w:rsidR="00D06401" w:rsidRDefault="00D06401" w:rsidP="00D06401">
      <w:pPr>
        <w:pStyle w:val="ListParagraph"/>
        <w:numPr>
          <w:ilvl w:val="0"/>
          <w:numId w:val="18"/>
        </w:numPr>
      </w:pPr>
      <w:r>
        <w:t>Ability to multi-task and prioritize deadlines is a must</w:t>
      </w:r>
    </w:p>
    <w:p w14:paraId="7B075C5D" w14:textId="77777777" w:rsidR="00D06401" w:rsidRDefault="00D06401" w:rsidP="00D06401">
      <w:pPr>
        <w:pStyle w:val="ListParagraph"/>
        <w:numPr>
          <w:ilvl w:val="0"/>
          <w:numId w:val="18"/>
        </w:numPr>
      </w:pPr>
      <w:r>
        <w:t>Ability to build a strong rapport with customer and internal support teams in a Managed services environment</w:t>
      </w:r>
    </w:p>
    <w:p w14:paraId="646F5431" w14:textId="77777777" w:rsidR="00D06401" w:rsidRDefault="00D06401" w:rsidP="00D06401">
      <w:pPr>
        <w:pStyle w:val="ListParagraph"/>
        <w:numPr>
          <w:ilvl w:val="0"/>
          <w:numId w:val="18"/>
        </w:numPr>
      </w:pPr>
      <w:r>
        <w:t>Excellent verbal and written communication and documentation skills with great attention to detail and accuracy</w:t>
      </w:r>
    </w:p>
    <w:p w14:paraId="1DFDD81C" w14:textId="77777777" w:rsidR="00D06401" w:rsidRDefault="00D06401" w:rsidP="00D06401">
      <w:pPr>
        <w:pStyle w:val="ListParagraph"/>
        <w:numPr>
          <w:ilvl w:val="0"/>
          <w:numId w:val="18"/>
        </w:numPr>
      </w:pPr>
      <w:r>
        <w:t>Willingness to research and self-study to keep technical skills relevant</w:t>
      </w:r>
    </w:p>
    <w:p w14:paraId="2E586AC3" w14:textId="77777777" w:rsidR="00D06401" w:rsidRDefault="00D06401" w:rsidP="00D06401">
      <w:pPr>
        <w:pStyle w:val="ListParagraph"/>
        <w:numPr>
          <w:ilvl w:val="0"/>
          <w:numId w:val="18"/>
        </w:numPr>
      </w:pPr>
      <w:r>
        <w:t>A strong desire to learn new technologies and deliver excellent customer outcomes through technical expertise</w:t>
      </w:r>
    </w:p>
    <w:p w14:paraId="11048459" w14:textId="77777777" w:rsidR="00D06401" w:rsidRDefault="00D06401" w:rsidP="00D06401">
      <w:pPr>
        <w:pStyle w:val="ListParagraph"/>
        <w:numPr>
          <w:ilvl w:val="0"/>
          <w:numId w:val="18"/>
        </w:numPr>
      </w:pPr>
      <w:r>
        <w:t>Experience in hosting infrastructure and applications</w:t>
      </w:r>
    </w:p>
    <w:p w14:paraId="422F3FA1" w14:textId="75560513" w:rsidR="00D06401" w:rsidRPr="00203C8D" w:rsidRDefault="00D06401" w:rsidP="00D06401">
      <w:pPr>
        <w:pStyle w:val="ListParagraph"/>
        <w:numPr>
          <w:ilvl w:val="0"/>
          <w:numId w:val="18"/>
        </w:numPr>
      </w:pPr>
      <w:r>
        <w:t>Bachelor’s degree in computer science or engineering related field or equivalent work experience</w:t>
      </w:r>
    </w:p>
    <w:p w14:paraId="21E90160" w14:textId="77777777" w:rsidR="00203C8D" w:rsidRDefault="00203C8D" w:rsidP="00203C8D"/>
    <w:p w14:paraId="02E694EC" w14:textId="77777777" w:rsidR="006508A6" w:rsidRPr="006508A6" w:rsidRDefault="006508A6" w:rsidP="006508A6"/>
    <w:p w14:paraId="62EBDB6D" w14:textId="77777777" w:rsidR="006508A6" w:rsidRDefault="006508A6" w:rsidP="006508A6"/>
    <w:p w14:paraId="0D4DDF90" w14:textId="77777777" w:rsidR="006508A6" w:rsidRDefault="006508A6" w:rsidP="006508A6"/>
    <w:p w14:paraId="7F863E32" w14:textId="77777777" w:rsidR="00203C8D" w:rsidRDefault="00203C8D">
      <w:pPr>
        <w:spacing w:after="0"/>
      </w:pPr>
      <w:r>
        <w:br w:type="page"/>
      </w:r>
    </w:p>
    <w:p w14:paraId="5C0D0EC8" w14:textId="77777777" w:rsidR="006508A6" w:rsidRDefault="00203C8D" w:rsidP="00203C8D">
      <w:pPr>
        <w:pStyle w:val="Heading1"/>
      </w:pPr>
      <w:r>
        <w:lastRenderedPageBreak/>
        <w:t>Notes for this Sample Job Description</w:t>
      </w:r>
    </w:p>
    <w:p w14:paraId="7BFCE9FE" w14:textId="77777777" w:rsidR="00203C8D" w:rsidRPr="00203C8D" w:rsidRDefault="00203C8D" w:rsidP="00203C8D"/>
    <w:p w14:paraId="30A99F39" w14:textId="77777777" w:rsidR="006508A6" w:rsidRDefault="006508A6" w:rsidP="00203C8D">
      <w:pPr>
        <w:pStyle w:val="Heading2"/>
      </w:pPr>
      <w:r>
        <w:t>Important Information</w:t>
      </w:r>
    </w:p>
    <w:p w14:paraId="764E218C" w14:textId="4D35274F" w:rsidR="00AB2F94" w:rsidRPr="00203C8D" w:rsidRDefault="006508A6" w:rsidP="00AB2F94">
      <w:r>
        <w:t>This job description has been prepared as an example only. If you wish to utilise it in your organisation, please ensure it complies with your own legal and recruitment policies as well as any local legislation.</w:t>
      </w:r>
    </w:p>
    <w:p w14:paraId="552A10DB" w14:textId="6B870FE4" w:rsidR="00203C8D" w:rsidRPr="00203C8D" w:rsidRDefault="00203C8D" w:rsidP="00203C8D"/>
    <w:p w14:paraId="49D57242" w14:textId="77777777" w:rsidR="00203C8D" w:rsidRDefault="00203C8D" w:rsidP="006508A6"/>
    <w:p w14:paraId="1C8D1982" w14:textId="77777777" w:rsidR="00203C8D" w:rsidRDefault="00203C8D">
      <w:pPr>
        <w:spacing w:after="0"/>
      </w:pPr>
      <w:r>
        <w:br w:type="page"/>
      </w:r>
    </w:p>
    <w:p w14:paraId="6C18474C" w14:textId="77777777" w:rsidR="00203C8D" w:rsidRDefault="00203C8D" w:rsidP="00203C8D">
      <w:pPr>
        <w:pStyle w:val="Heading1"/>
      </w:pPr>
      <w:r>
        <w:lastRenderedPageBreak/>
        <w:t>Role Comparison</w:t>
      </w:r>
    </w:p>
    <w:p w14:paraId="7A741BDA" w14:textId="60BA4D49" w:rsidR="00203C8D" w:rsidRDefault="00203C8D" w:rsidP="006508A6">
      <w:r>
        <w:t xml:space="preserve">The AWS </w:t>
      </w:r>
      <w:r w:rsidR="007248AA">
        <w:t>Senior</w:t>
      </w:r>
      <w:r w:rsidR="005247E2">
        <w:t xml:space="preserve"> Workload</w:t>
      </w:r>
      <w:r w:rsidR="007248AA">
        <w:t xml:space="preserve"> </w:t>
      </w:r>
      <w:r>
        <w:t>Operations Engineer</w:t>
      </w:r>
      <w:r w:rsidR="00C23327">
        <w:t xml:space="preserve"> sample job description is</w:t>
      </w:r>
      <w:r>
        <w:t xml:space="preserve"> suited to the following existing role type(s) within an organisation which has not yet migrated to AWS:</w:t>
      </w:r>
    </w:p>
    <w:p w14:paraId="535D741A" w14:textId="77777777" w:rsidR="00203C8D" w:rsidRDefault="00203C8D" w:rsidP="006508A6"/>
    <w:p w14:paraId="433BF7AA" w14:textId="73707C38" w:rsidR="00203C8D" w:rsidRDefault="007248AA" w:rsidP="00203C8D">
      <w:pPr>
        <w:pStyle w:val="ListParagraph"/>
        <w:numPr>
          <w:ilvl w:val="0"/>
          <w:numId w:val="12"/>
        </w:numPr>
      </w:pPr>
      <w:r>
        <w:t xml:space="preserve">Senior </w:t>
      </w:r>
      <w:r w:rsidR="00203C8D">
        <w:t>Network Operations Engineer</w:t>
      </w:r>
    </w:p>
    <w:p w14:paraId="6E2C1CEC" w14:textId="2D5E727C" w:rsidR="00FB686A" w:rsidRDefault="00FB686A" w:rsidP="00203C8D">
      <w:pPr>
        <w:pStyle w:val="ListParagraph"/>
        <w:numPr>
          <w:ilvl w:val="0"/>
          <w:numId w:val="12"/>
        </w:numPr>
      </w:pPr>
      <w:r>
        <w:t>Senior Network Engineer</w:t>
      </w:r>
    </w:p>
    <w:p w14:paraId="6E991603" w14:textId="77777777" w:rsidR="00203C8D" w:rsidRDefault="00203C8D" w:rsidP="00203C8D"/>
    <w:p w14:paraId="01EE6874" w14:textId="77777777" w:rsidR="00203C8D" w:rsidRPr="00993C04" w:rsidRDefault="00203C8D" w:rsidP="00203C8D"/>
    <w:sectPr w:rsidR="00203C8D" w:rsidRPr="00993C04" w:rsidSect="00291482">
      <w:headerReference w:type="default" r:id="rId8"/>
      <w:footerReference w:type="default" r:id="rId9"/>
      <w:footerReference w:type="first" r:id="rId10"/>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19588" w14:textId="77777777" w:rsidR="00BD11DA" w:rsidRDefault="00BD11DA" w:rsidP="00291482">
      <w:pPr>
        <w:spacing w:after="0"/>
      </w:pPr>
      <w:r>
        <w:separator/>
      </w:r>
    </w:p>
  </w:endnote>
  <w:endnote w:type="continuationSeparator" w:id="0">
    <w:p w14:paraId="1F9D5147" w14:textId="77777777" w:rsidR="00BD11DA" w:rsidRDefault="00BD11DA" w:rsidP="002914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2" w:space="0" w:color="3E4953"/>
        <w:left w:val="none" w:sz="0" w:space="0" w:color="auto"/>
        <w:bottom w:val="none" w:sz="0" w:space="0" w:color="auto"/>
        <w:right w:val="none" w:sz="0" w:space="0" w:color="auto"/>
        <w:insideH w:val="none" w:sz="0" w:space="0" w:color="auto"/>
        <w:insideV w:val="none" w:sz="0" w:space="0" w:color="auto"/>
      </w:tblBorders>
      <w:tblCellMar>
        <w:top w:w="113" w:type="dxa"/>
        <w:left w:w="0" w:type="dxa"/>
        <w:bottom w:w="113" w:type="dxa"/>
        <w:right w:w="0" w:type="dxa"/>
      </w:tblCellMar>
      <w:tblLook w:val="04A0" w:firstRow="1" w:lastRow="0" w:firstColumn="1" w:lastColumn="0" w:noHBand="0" w:noVBand="1"/>
    </w:tblPr>
    <w:tblGrid>
      <w:gridCol w:w="4505"/>
      <w:gridCol w:w="4505"/>
    </w:tblGrid>
    <w:tr w:rsidR="00291482" w14:paraId="09B4F88B" w14:textId="77777777" w:rsidTr="009F6692">
      <w:tc>
        <w:tcPr>
          <w:tcW w:w="4505" w:type="dxa"/>
        </w:tcPr>
        <w:p w14:paraId="49415439" w14:textId="77777777" w:rsidR="00291482" w:rsidRDefault="00291482" w:rsidP="009F6692">
          <w:pPr>
            <w:pStyle w:val="Footer"/>
          </w:pPr>
          <w:r w:rsidRPr="00291482">
            <w:t xml:space="preserve">Page </w:t>
          </w:r>
          <w:r w:rsidRPr="00291482">
            <w:fldChar w:fldCharType="begin"/>
          </w:r>
          <w:r w:rsidRPr="00291482">
            <w:instrText xml:space="preserve"> PAGE </w:instrText>
          </w:r>
          <w:r w:rsidRPr="00291482">
            <w:fldChar w:fldCharType="separate"/>
          </w:r>
          <w:r w:rsidR="005247E2">
            <w:rPr>
              <w:noProof/>
            </w:rPr>
            <w:t>2</w:t>
          </w:r>
          <w:r w:rsidRPr="00291482">
            <w:fldChar w:fldCharType="end"/>
          </w:r>
          <w:r w:rsidRPr="00291482">
            <w:t xml:space="preserve"> of </w:t>
          </w:r>
          <w:r w:rsidRPr="00291482">
            <w:fldChar w:fldCharType="begin"/>
          </w:r>
          <w:r w:rsidRPr="00291482">
            <w:instrText xml:space="preserve"> NUMPAGES </w:instrText>
          </w:r>
          <w:r w:rsidRPr="00291482">
            <w:fldChar w:fldCharType="separate"/>
          </w:r>
          <w:r w:rsidR="005247E2">
            <w:rPr>
              <w:noProof/>
            </w:rPr>
            <w:t>7</w:t>
          </w:r>
          <w:r w:rsidRPr="00291482">
            <w:fldChar w:fldCharType="end"/>
          </w:r>
        </w:p>
      </w:tc>
      <w:tc>
        <w:tcPr>
          <w:tcW w:w="4505" w:type="dxa"/>
        </w:tcPr>
        <w:p w14:paraId="6A48E639" w14:textId="4609BD53" w:rsidR="00291482" w:rsidRDefault="00291482" w:rsidP="009F6692">
          <w:pPr>
            <w:pStyle w:val="Footer"/>
            <w:jc w:val="right"/>
          </w:pPr>
        </w:p>
      </w:tc>
    </w:tr>
  </w:tbl>
  <w:p w14:paraId="7EAFAC2F" w14:textId="77777777" w:rsidR="00291482" w:rsidRPr="00291482" w:rsidRDefault="002914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3"/>
      <w:gridCol w:w="4363"/>
      <w:gridCol w:w="3454"/>
    </w:tblGrid>
    <w:tr w:rsidR="007D7854" w:rsidRPr="00B0206A" w14:paraId="3014D47A" w14:textId="77777777" w:rsidTr="007D7854">
      <w:tc>
        <w:tcPr>
          <w:tcW w:w="1203" w:type="dxa"/>
        </w:tcPr>
        <w:p w14:paraId="657068A1" w14:textId="77777777" w:rsidR="007D7854" w:rsidRPr="00B0206A" w:rsidRDefault="007D7854" w:rsidP="00BE2868">
          <w:pPr>
            <w:spacing w:after="0"/>
            <w:rPr>
              <w:b/>
            </w:rPr>
          </w:pPr>
          <w:r w:rsidRPr="00B0206A">
            <w:rPr>
              <w:b/>
            </w:rPr>
            <w:t>Version</w:t>
          </w:r>
        </w:p>
      </w:tc>
      <w:tc>
        <w:tcPr>
          <w:tcW w:w="4363" w:type="dxa"/>
        </w:tcPr>
        <w:p w14:paraId="246AD463" w14:textId="77777777" w:rsidR="007D7854" w:rsidRPr="00B0206A" w:rsidRDefault="006508A6" w:rsidP="00BE2868">
          <w:pPr>
            <w:spacing w:after="0"/>
          </w:pPr>
          <w:r>
            <w:t>0.1</w:t>
          </w:r>
        </w:p>
      </w:tc>
      <w:tc>
        <w:tcPr>
          <w:tcW w:w="3454" w:type="dxa"/>
          <w:vMerge w:val="restart"/>
        </w:tcPr>
        <w:p w14:paraId="3162A305" w14:textId="7AA5CF2C" w:rsidR="007D7854" w:rsidRPr="00B0206A" w:rsidRDefault="007D7854" w:rsidP="00BE2868">
          <w:pPr>
            <w:spacing w:after="0"/>
          </w:pPr>
        </w:p>
      </w:tc>
    </w:tr>
    <w:tr w:rsidR="007D7854" w:rsidRPr="00B0206A" w14:paraId="3C5127AC" w14:textId="77777777" w:rsidTr="007D7854">
      <w:tc>
        <w:tcPr>
          <w:tcW w:w="1203" w:type="dxa"/>
        </w:tcPr>
        <w:p w14:paraId="2A28281C" w14:textId="77777777" w:rsidR="007D7854" w:rsidRPr="00B0206A" w:rsidRDefault="007D7854" w:rsidP="00BE2868">
          <w:pPr>
            <w:spacing w:after="0"/>
            <w:rPr>
              <w:b/>
            </w:rPr>
          </w:pPr>
          <w:r w:rsidRPr="00B0206A">
            <w:rPr>
              <w:b/>
            </w:rPr>
            <w:t>Date</w:t>
          </w:r>
        </w:p>
      </w:tc>
      <w:tc>
        <w:tcPr>
          <w:tcW w:w="4363" w:type="dxa"/>
        </w:tcPr>
        <w:p w14:paraId="61978134" w14:textId="77777777" w:rsidR="007D7854" w:rsidRPr="00B0206A" w:rsidRDefault="006508A6" w:rsidP="00BE2868">
          <w:pPr>
            <w:spacing w:after="0"/>
          </w:pPr>
          <w:r>
            <w:t>23 November 2015</w:t>
          </w:r>
        </w:p>
      </w:tc>
      <w:tc>
        <w:tcPr>
          <w:tcW w:w="3454" w:type="dxa"/>
          <w:vMerge/>
        </w:tcPr>
        <w:p w14:paraId="0C44893A" w14:textId="77777777" w:rsidR="007D7854" w:rsidRPr="00B0206A" w:rsidRDefault="007D7854" w:rsidP="00BE2868">
          <w:pPr>
            <w:spacing w:after="0"/>
          </w:pPr>
        </w:p>
      </w:tc>
    </w:tr>
    <w:tr w:rsidR="007D7854" w:rsidRPr="00B0206A" w14:paraId="781985C4" w14:textId="77777777" w:rsidTr="007D7854">
      <w:tc>
        <w:tcPr>
          <w:tcW w:w="1203" w:type="dxa"/>
        </w:tcPr>
        <w:p w14:paraId="106BD4C5" w14:textId="77777777" w:rsidR="007D7854" w:rsidRPr="00B0206A" w:rsidRDefault="007D7854" w:rsidP="00BE2868">
          <w:pPr>
            <w:spacing w:after="0"/>
            <w:rPr>
              <w:b/>
            </w:rPr>
          </w:pPr>
          <w:r>
            <w:rPr>
              <w:b/>
            </w:rPr>
            <w:t>Status</w:t>
          </w:r>
        </w:p>
      </w:tc>
      <w:tc>
        <w:tcPr>
          <w:tcW w:w="4363" w:type="dxa"/>
        </w:tcPr>
        <w:p w14:paraId="13CE3088" w14:textId="77777777" w:rsidR="007D7854" w:rsidRPr="00B0206A" w:rsidRDefault="007D7854" w:rsidP="00BE2868">
          <w:pPr>
            <w:spacing w:after="0"/>
          </w:pPr>
          <w:r>
            <w:t>Draft</w:t>
          </w:r>
        </w:p>
      </w:tc>
      <w:tc>
        <w:tcPr>
          <w:tcW w:w="3454" w:type="dxa"/>
          <w:vMerge/>
        </w:tcPr>
        <w:p w14:paraId="68289643" w14:textId="77777777" w:rsidR="007D7854" w:rsidRDefault="007D7854" w:rsidP="00BE2868">
          <w:pPr>
            <w:spacing w:after="0"/>
          </w:pPr>
        </w:p>
      </w:tc>
    </w:tr>
  </w:tbl>
  <w:p w14:paraId="3F7311C5" w14:textId="77777777" w:rsidR="00B0206A" w:rsidRDefault="00B020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603C7" w14:textId="77777777" w:rsidR="00BD11DA" w:rsidRDefault="00BD11DA" w:rsidP="00291482">
      <w:pPr>
        <w:spacing w:after="0"/>
      </w:pPr>
      <w:r>
        <w:separator/>
      </w:r>
    </w:p>
  </w:footnote>
  <w:footnote w:type="continuationSeparator" w:id="0">
    <w:p w14:paraId="7520034B" w14:textId="77777777" w:rsidR="00BD11DA" w:rsidRDefault="00BD11DA" w:rsidP="0029148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2" w:space="0" w:color="3E4953"/>
        <w:right w:val="none" w:sz="0" w:space="0" w:color="auto"/>
        <w:insideH w:val="none" w:sz="0" w:space="0" w:color="auto"/>
        <w:insideV w:val="none" w:sz="0" w:space="0" w:color="auto"/>
      </w:tblBorders>
      <w:tblCellMar>
        <w:top w:w="113" w:type="dxa"/>
        <w:left w:w="0" w:type="dxa"/>
        <w:bottom w:w="113" w:type="dxa"/>
        <w:right w:w="0" w:type="dxa"/>
      </w:tblCellMar>
      <w:tblLook w:val="04A0" w:firstRow="1" w:lastRow="0" w:firstColumn="1" w:lastColumn="0" w:noHBand="0" w:noVBand="1"/>
    </w:tblPr>
    <w:tblGrid>
      <w:gridCol w:w="4505"/>
      <w:gridCol w:w="4505"/>
    </w:tblGrid>
    <w:tr w:rsidR="00291482" w14:paraId="6DCD1FC6" w14:textId="77777777" w:rsidTr="009F6692">
      <w:tc>
        <w:tcPr>
          <w:tcW w:w="4505" w:type="dxa"/>
        </w:tcPr>
        <w:p w14:paraId="1BE0C9D6" w14:textId="72D7DD9E" w:rsidR="00291482" w:rsidRDefault="00291482" w:rsidP="009F6692">
          <w:pPr>
            <w:pStyle w:val="Header"/>
          </w:pPr>
        </w:p>
      </w:tc>
      <w:tc>
        <w:tcPr>
          <w:tcW w:w="4505" w:type="dxa"/>
        </w:tcPr>
        <w:p w14:paraId="19ABC5BA" w14:textId="77777777" w:rsidR="00291482" w:rsidRDefault="00291482" w:rsidP="009F6692">
          <w:pPr>
            <w:pStyle w:val="Header"/>
            <w:jc w:val="right"/>
          </w:pPr>
          <w:r>
            <w:t>CONFIDENTIAL</w:t>
          </w:r>
        </w:p>
      </w:tc>
    </w:tr>
  </w:tbl>
  <w:p w14:paraId="7148D966" w14:textId="77777777" w:rsidR="00291482" w:rsidRPr="00291482" w:rsidRDefault="002914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1E24BA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68CCCA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E50D0A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120F59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CEE62B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482D08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09A70B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806473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B90921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ED26B1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2A22C2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5EE3"/>
    <w:multiLevelType w:val="hybridMultilevel"/>
    <w:tmpl w:val="CD5C0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415DB9"/>
    <w:multiLevelType w:val="hybridMultilevel"/>
    <w:tmpl w:val="89FE5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9B15D7"/>
    <w:multiLevelType w:val="hybridMultilevel"/>
    <w:tmpl w:val="33465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960C00"/>
    <w:multiLevelType w:val="hybridMultilevel"/>
    <w:tmpl w:val="17E88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BE7C75"/>
    <w:multiLevelType w:val="hybridMultilevel"/>
    <w:tmpl w:val="E09E9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C51866"/>
    <w:multiLevelType w:val="hybridMultilevel"/>
    <w:tmpl w:val="8EB2A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380176"/>
    <w:multiLevelType w:val="hybridMultilevel"/>
    <w:tmpl w:val="5830C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2332800">
    <w:abstractNumId w:val="0"/>
  </w:num>
  <w:num w:numId="2" w16cid:durableId="1566211730">
    <w:abstractNumId w:val="1"/>
  </w:num>
  <w:num w:numId="3" w16cid:durableId="1364866850">
    <w:abstractNumId w:val="2"/>
  </w:num>
  <w:num w:numId="4" w16cid:durableId="1015577525">
    <w:abstractNumId w:val="3"/>
  </w:num>
  <w:num w:numId="5" w16cid:durableId="827407556">
    <w:abstractNumId w:val="4"/>
  </w:num>
  <w:num w:numId="6" w16cid:durableId="283461925">
    <w:abstractNumId w:val="9"/>
  </w:num>
  <w:num w:numId="7" w16cid:durableId="1505895410">
    <w:abstractNumId w:val="5"/>
  </w:num>
  <w:num w:numId="8" w16cid:durableId="704184830">
    <w:abstractNumId w:val="6"/>
  </w:num>
  <w:num w:numId="9" w16cid:durableId="161698698">
    <w:abstractNumId w:val="7"/>
  </w:num>
  <w:num w:numId="10" w16cid:durableId="1507280429">
    <w:abstractNumId w:val="8"/>
  </w:num>
  <w:num w:numId="11" w16cid:durableId="1788620203">
    <w:abstractNumId w:val="10"/>
  </w:num>
  <w:num w:numId="12" w16cid:durableId="40445579">
    <w:abstractNumId w:val="13"/>
  </w:num>
  <w:num w:numId="13" w16cid:durableId="462649873">
    <w:abstractNumId w:val="11"/>
  </w:num>
  <w:num w:numId="14" w16cid:durableId="1366755851">
    <w:abstractNumId w:val="12"/>
  </w:num>
  <w:num w:numId="15" w16cid:durableId="47848838">
    <w:abstractNumId w:val="15"/>
  </w:num>
  <w:num w:numId="16" w16cid:durableId="726607874">
    <w:abstractNumId w:val="16"/>
  </w:num>
  <w:num w:numId="17" w16cid:durableId="784688367">
    <w:abstractNumId w:val="17"/>
  </w:num>
  <w:num w:numId="18" w16cid:durableId="179859719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C8D"/>
    <w:rsid w:val="00034F80"/>
    <w:rsid w:val="000C7DAD"/>
    <w:rsid w:val="00114D06"/>
    <w:rsid w:val="00157A6F"/>
    <w:rsid w:val="00195A6E"/>
    <w:rsid w:val="001E546A"/>
    <w:rsid w:val="00203C8D"/>
    <w:rsid w:val="002070EB"/>
    <w:rsid w:val="0026269C"/>
    <w:rsid w:val="00291482"/>
    <w:rsid w:val="0046750C"/>
    <w:rsid w:val="004B30A1"/>
    <w:rsid w:val="005247E2"/>
    <w:rsid w:val="006508A6"/>
    <w:rsid w:val="006647FE"/>
    <w:rsid w:val="007248AA"/>
    <w:rsid w:val="007447F3"/>
    <w:rsid w:val="007D7854"/>
    <w:rsid w:val="00852EC5"/>
    <w:rsid w:val="009103ED"/>
    <w:rsid w:val="00944E84"/>
    <w:rsid w:val="00993C04"/>
    <w:rsid w:val="009F6692"/>
    <w:rsid w:val="00A17043"/>
    <w:rsid w:val="00A65A1D"/>
    <w:rsid w:val="00AA50B9"/>
    <w:rsid w:val="00AB2F94"/>
    <w:rsid w:val="00B0206A"/>
    <w:rsid w:val="00B85DA5"/>
    <w:rsid w:val="00BC37DF"/>
    <w:rsid w:val="00BC7415"/>
    <w:rsid w:val="00BD11DA"/>
    <w:rsid w:val="00C23327"/>
    <w:rsid w:val="00C56017"/>
    <w:rsid w:val="00D06401"/>
    <w:rsid w:val="00D5552B"/>
    <w:rsid w:val="00D735BA"/>
    <w:rsid w:val="00E04C1A"/>
    <w:rsid w:val="00E911DD"/>
    <w:rsid w:val="00F663F7"/>
    <w:rsid w:val="00F96411"/>
    <w:rsid w:val="00FB6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18DF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1482"/>
    <w:pPr>
      <w:spacing w:after="120"/>
    </w:pPr>
    <w:rPr>
      <w:rFonts w:ascii="Tahoma" w:hAnsi="Tahoma"/>
      <w:color w:val="3E4953"/>
      <w:lang w:val="en-GB"/>
    </w:rPr>
  </w:style>
  <w:style w:type="paragraph" w:styleId="Heading1">
    <w:name w:val="heading 1"/>
    <w:basedOn w:val="Normal"/>
    <w:next w:val="Normal"/>
    <w:link w:val="Heading1Char"/>
    <w:uiPriority w:val="9"/>
    <w:qFormat/>
    <w:rsid w:val="00157A6F"/>
    <w:pPr>
      <w:keepNext/>
      <w:keepLines/>
      <w:spacing w:before="360"/>
      <w:outlineLvl w:val="0"/>
    </w:pPr>
    <w:rPr>
      <w:rFonts w:eastAsiaTheme="majorEastAsia"/>
      <w:color w:val="FFA900"/>
      <w:sz w:val="36"/>
    </w:rPr>
  </w:style>
  <w:style w:type="paragraph" w:styleId="Heading2">
    <w:name w:val="heading 2"/>
    <w:basedOn w:val="Normal"/>
    <w:next w:val="Normal"/>
    <w:link w:val="Heading2Char"/>
    <w:uiPriority w:val="9"/>
    <w:unhideWhenUsed/>
    <w:qFormat/>
    <w:rsid w:val="00291482"/>
    <w:pPr>
      <w:keepNext/>
      <w:keepLines/>
      <w:spacing w:before="40"/>
      <w:outlineLvl w:val="1"/>
    </w:pPr>
    <w:rPr>
      <w:rFonts w:eastAsiaTheme="majorEastAsia"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9F6692"/>
    <w:pPr>
      <w:keepNext/>
      <w:keepLines/>
      <w:spacing w:before="4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14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57A6F"/>
    <w:rPr>
      <w:rFonts w:ascii="Tahoma" w:eastAsiaTheme="majorEastAsia" w:hAnsi="Tahoma"/>
      <w:color w:val="FFA900"/>
      <w:sz w:val="36"/>
    </w:rPr>
  </w:style>
  <w:style w:type="character" w:customStyle="1" w:styleId="Heading2Char">
    <w:name w:val="Heading 2 Char"/>
    <w:basedOn w:val="DefaultParagraphFont"/>
    <w:link w:val="Heading2"/>
    <w:uiPriority w:val="9"/>
    <w:rsid w:val="00291482"/>
    <w:rPr>
      <w:rFonts w:ascii="Tahoma" w:eastAsiaTheme="majorEastAsia" w:hAnsi="Tahoma" w:cstheme="majorBidi"/>
      <w:color w:val="2E74B5" w:themeColor="accent1" w:themeShade="BF"/>
      <w:sz w:val="32"/>
      <w:szCs w:val="32"/>
    </w:rPr>
  </w:style>
  <w:style w:type="table" w:customStyle="1" w:styleId="Style1">
    <w:name w:val="Style1"/>
    <w:basedOn w:val="TableNormal"/>
    <w:uiPriority w:val="99"/>
    <w:rsid w:val="00291482"/>
    <w:tblPr/>
  </w:style>
  <w:style w:type="paragraph" w:styleId="Header">
    <w:name w:val="header"/>
    <w:basedOn w:val="Normal"/>
    <w:link w:val="HeaderChar"/>
    <w:uiPriority w:val="99"/>
    <w:unhideWhenUsed/>
    <w:rsid w:val="00291482"/>
    <w:pPr>
      <w:tabs>
        <w:tab w:val="center" w:pos="4513"/>
        <w:tab w:val="right" w:pos="9026"/>
      </w:tabs>
      <w:spacing w:after="0"/>
    </w:pPr>
  </w:style>
  <w:style w:type="character" w:customStyle="1" w:styleId="HeaderChar">
    <w:name w:val="Header Char"/>
    <w:basedOn w:val="DefaultParagraphFont"/>
    <w:link w:val="Header"/>
    <w:uiPriority w:val="99"/>
    <w:rsid w:val="00291482"/>
    <w:rPr>
      <w:rFonts w:ascii="Tahoma" w:hAnsi="Tahoma"/>
      <w:color w:val="3E4953"/>
    </w:rPr>
  </w:style>
  <w:style w:type="paragraph" w:styleId="Footer">
    <w:name w:val="footer"/>
    <w:basedOn w:val="Normal"/>
    <w:link w:val="FooterChar"/>
    <w:uiPriority w:val="99"/>
    <w:unhideWhenUsed/>
    <w:rsid w:val="00291482"/>
    <w:pPr>
      <w:tabs>
        <w:tab w:val="center" w:pos="4513"/>
        <w:tab w:val="right" w:pos="9026"/>
      </w:tabs>
      <w:spacing w:after="0"/>
    </w:pPr>
  </w:style>
  <w:style w:type="character" w:customStyle="1" w:styleId="FooterChar">
    <w:name w:val="Footer Char"/>
    <w:basedOn w:val="DefaultParagraphFont"/>
    <w:link w:val="Footer"/>
    <w:uiPriority w:val="99"/>
    <w:rsid w:val="00291482"/>
    <w:rPr>
      <w:rFonts w:ascii="Tahoma" w:hAnsi="Tahoma"/>
      <w:color w:val="3E4953"/>
    </w:rPr>
  </w:style>
  <w:style w:type="paragraph" w:customStyle="1" w:styleId="TableContents">
    <w:name w:val="Table Contents"/>
    <w:basedOn w:val="Normal"/>
    <w:qFormat/>
    <w:rsid w:val="00291482"/>
    <w:pPr>
      <w:spacing w:after="0"/>
    </w:pPr>
  </w:style>
  <w:style w:type="character" w:customStyle="1" w:styleId="Heading3Char">
    <w:name w:val="Heading 3 Char"/>
    <w:basedOn w:val="DefaultParagraphFont"/>
    <w:link w:val="Heading3"/>
    <w:uiPriority w:val="9"/>
    <w:rsid w:val="009F6692"/>
    <w:rPr>
      <w:rFonts w:ascii="Tahoma" w:eastAsiaTheme="majorEastAsia" w:hAnsi="Tahoma" w:cstheme="majorBidi"/>
      <w:b/>
      <w:color w:val="3E4953"/>
    </w:rPr>
  </w:style>
  <w:style w:type="paragraph" w:styleId="TOC1">
    <w:name w:val="toc 1"/>
    <w:basedOn w:val="Normal"/>
    <w:next w:val="Normal"/>
    <w:autoRedefine/>
    <w:uiPriority w:val="39"/>
    <w:unhideWhenUsed/>
    <w:rsid w:val="00944E84"/>
    <w:pPr>
      <w:spacing w:before="120" w:after="0"/>
    </w:pPr>
    <w:rPr>
      <w:rFonts w:asciiTheme="minorHAnsi" w:hAnsiTheme="minorHAnsi"/>
      <w:b/>
    </w:rPr>
  </w:style>
  <w:style w:type="paragraph" w:styleId="TOC2">
    <w:name w:val="toc 2"/>
    <w:basedOn w:val="Normal"/>
    <w:next w:val="Normal"/>
    <w:autoRedefine/>
    <w:uiPriority w:val="39"/>
    <w:unhideWhenUsed/>
    <w:rsid w:val="00944E84"/>
    <w:pPr>
      <w:spacing w:after="0"/>
      <w:ind w:left="240"/>
    </w:pPr>
    <w:rPr>
      <w:rFonts w:asciiTheme="minorHAnsi" w:hAnsiTheme="minorHAnsi"/>
      <w:b/>
      <w:sz w:val="22"/>
      <w:szCs w:val="22"/>
    </w:rPr>
  </w:style>
  <w:style w:type="paragraph" w:styleId="TOC3">
    <w:name w:val="toc 3"/>
    <w:basedOn w:val="Normal"/>
    <w:next w:val="Normal"/>
    <w:autoRedefine/>
    <w:uiPriority w:val="39"/>
    <w:unhideWhenUsed/>
    <w:rsid w:val="00944E84"/>
    <w:pPr>
      <w:spacing w:after="0"/>
      <w:ind w:left="480"/>
    </w:pPr>
    <w:rPr>
      <w:rFonts w:asciiTheme="minorHAnsi" w:hAnsiTheme="minorHAnsi"/>
      <w:sz w:val="22"/>
      <w:szCs w:val="22"/>
    </w:rPr>
  </w:style>
  <w:style w:type="paragraph" w:styleId="TOC4">
    <w:name w:val="toc 4"/>
    <w:basedOn w:val="Normal"/>
    <w:next w:val="Normal"/>
    <w:autoRedefine/>
    <w:uiPriority w:val="39"/>
    <w:unhideWhenUsed/>
    <w:rsid w:val="00944E84"/>
    <w:pPr>
      <w:spacing w:after="0"/>
      <w:ind w:left="720"/>
    </w:pPr>
    <w:rPr>
      <w:rFonts w:asciiTheme="minorHAnsi" w:hAnsiTheme="minorHAnsi"/>
      <w:sz w:val="20"/>
      <w:szCs w:val="20"/>
    </w:rPr>
  </w:style>
  <w:style w:type="paragraph" w:styleId="TOC5">
    <w:name w:val="toc 5"/>
    <w:basedOn w:val="Normal"/>
    <w:next w:val="Normal"/>
    <w:autoRedefine/>
    <w:uiPriority w:val="39"/>
    <w:unhideWhenUsed/>
    <w:rsid w:val="00944E84"/>
    <w:pPr>
      <w:spacing w:after="0"/>
      <w:ind w:left="960"/>
    </w:pPr>
    <w:rPr>
      <w:rFonts w:asciiTheme="minorHAnsi" w:hAnsiTheme="minorHAnsi"/>
      <w:sz w:val="20"/>
      <w:szCs w:val="20"/>
    </w:rPr>
  </w:style>
  <w:style w:type="paragraph" w:styleId="TOC6">
    <w:name w:val="toc 6"/>
    <w:basedOn w:val="Normal"/>
    <w:next w:val="Normal"/>
    <w:autoRedefine/>
    <w:uiPriority w:val="39"/>
    <w:unhideWhenUsed/>
    <w:rsid w:val="00944E84"/>
    <w:pPr>
      <w:spacing w:after="0"/>
      <w:ind w:left="1200"/>
    </w:pPr>
    <w:rPr>
      <w:rFonts w:asciiTheme="minorHAnsi" w:hAnsiTheme="minorHAnsi"/>
      <w:sz w:val="20"/>
      <w:szCs w:val="20"/>
    </w:rPr>
  </w:style>
  <w:style w:type="paragraph" w:styleId="TOC7">
    <w:name w:val="toc 7"/>
    <w:basedOn w:val="Normal"/>
    <w:next w:val="Normal"/>
    <w:autoRedefine/>
    <w:uiPriority w:val="39"/>
    <w:unhideWhenUsed/>
    <w:rsid w:val="00944E84"/>
    <w:pPr>
      <w:spacing w:after="0"/>
      <w:ind w:left="1440"/>
    </w:pPr>
    <w:rPr>
      <w:rFonts w:asciiTheme="minorHAnsi" w:hAnsiTheme="minorHAnsi"/>
      <w:sz w:val="20"/>
      <w:szCs w:val="20"/>
    </w:rPr>
  </w:style>
  <w:style w:type="paragraph" w:styleId="TOC8">
    <w:name w:val="toc 8"/>
    <w:basedOn w:val="Normal"/>
    <w:next w:val="Normal"/>
    <w:autoRedefine/>
    <w:uiPriority w:val="39"/>
    <w:unhideWhenUsed/>
    <w:rsid w:val="00944E84"/>
    <w:pPr>
      <w:spacing w:after="0"/>
      <w:ind w:left="1680"/>
    </w:pPr>
    <w:rPr>
      <w:rFonts w:asciiTheme="minorHAnsi" w:hAnsiTheme="minorHAnsi"/>
      <w:sz w:val="20"/>
      <w:szCs w:val="20"/>
    </w:rPr>
  </w:style>
  <w:style w:type="paragraph" w:styleId="TOC9">
    <w:name w:val="toc 9"/>
    <w:basedOn w:val="Normal"/>
    <w:next w:val="Normal"/>
    <w:autoRedefine/>
    <w:uiPriority w:val="39"/>
    <w:unhideWhenUsed/>
    <w:rsid w:val="00944E84"/>
    <w:pPr>
      <w:spacing w:after="0"/>
      <w:ind w:left="1920"/>
    </w:pPr>
    <w:rPr>
      <w:rFonts w:asciiTheme="minorHAnsi" w:hAnsiTheme="minorHAnsi"/>
      <w:sz w:val="20"/>
      <w:szCs w:val="20"/>
    </w:rPr>
  </w:style>
  <w:style w:type="character" w:styleId="Hyperlink">
    <w:name w:val="Hyperlink"/>
    <w:basedOn w:val="DefaultParagraphFont"/>
    <w:uiPriority w:val="99"/>
    <w:unhideWhenUsed/>
    <w:rsid w:val="00B0206A"/>
    <w:rPr>
      <w:color w:val="0563C1" w:themeColor="hyperlink"/>
      <w:u w:val="single"/>
    </w:rPr>
  </w:style>
  <w:style w:type="paragraph" w:styleId="ListParagraph">
    <w:name w:val="List Paragraph"/>
    <w:basedOn w:val="Normal"/>
    <w:uiPriority w:val="34"/>
    <w:qFormat/>
    <w:rsid w:val="00203C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io/WorkDocs/Artefacts/2.%20Draft/Job%20Descriptions%20-%20NOVEMBER%202015/FINAL%20JOB%20DESCRIPTIONS/Sample%20Job%20Descrip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F12AD-4BE7-F342-8281-DED62E1E1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Sample Job Description Template.dotx</Template>
  <TotalTime>40</TotalTime>
  <Pages>7</Pages>
  <Words>1015</Words>
  <Characters>6857</Characters>
  <Application>Microsoft Office Word</Application>
  <DocSecurity>0</DocSecurity>
  <Lines>124</Lines>
  <Paragraphs>92</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Document Control</vt:lpstr>
      <vt:lpstr>    Revision History</vt:lpstr>
      <vt:lpstr>    Revision Details</vt:lpstr>
      <vt:lpstr>    Approvals</vt:lpstr>
      <vt:lpstr>    Distribution</vt:lpstr>
      <vt:lpstr>Heading one</vt:lpstr>
      <vt:lpstr>    Heading two</vt:lpstr>
      <vt:lpstr>        Heading Three</vt:lpstr>
      <vt:lpstr>Appendices</vt:lpstr>
      <vt:lpstr>    Appendix I: This is something</vt:lpstr>
      <vt:lpstr>    Appendix II: This is something else</vt:lpstr>
    </vt:vector>
  </TitlesOfParts>
  <Company>Amazon Web Services</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Thomas</dc:creator>
  <cp:keywords/>
  <dc:description/>
  <cp:lastModifiedBy>Nhat Thanh Nguyen</cp:lastModifiedBy>
  <cp:revision>10</cp:revision>
  <dcterms:created xsi:type="dcterms:W3CDTF">2015-11-23T07:26:00Z</dcterms:created>
  <dcterms:modified xsi:type="dcterms:W3CDTF">2024-06-21T07:44:00Z</dcterms:modified>
</cp:coreProperties>
</file>